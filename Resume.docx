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7B215A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95186C" w14:textId="133187B7" w:rsidR="00692703" w:rsidRPr="00CF1A49" w:rsidRDefault="00486B8C" w:rsidP="00913946">
            <w:pPr>
              <w:pStyle w:val="Title"/>
            </w:pPr>
            <w:r>
              <w:t>Siddhi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Patel</w:t>
            </w:r>
          </w:p>
          <w:p w14:paraId="60D6C964" w14:textId="29DB442E" w:rsidR="00692703" w:rsidRPr="00CF1A49" w:rsidRDefault="00486B8C" w:rsidP="00913946">
            <w:pPr>
              <w:pStyle w:val="ContactInfo"/>
              <w:contextualSpacing w:val="0"/>
            </w:pPr>
            <w:r>
              <w:t xml:space="preserve">62 Mosedale Cresent, North York, ON, M2J 3A4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EF9249B2CCC4708A307286F416E6F7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9057814630</w:t>
            </w:r>
          </w:p>
          <w:p w14:paraId="2AF8D938" w14:textId="27046E0A" w:rsidR="00692703" w:rsidRPr="00CF1A49" w:rsidRDefault="00486B8C" w:rsidP="00913946">
            <w:pPr>
              <w:pStyle w:val="ContactInfoEmphasis"/>
              <w:contextualSpacing w:val="0"/>
            </w:pPr>
            <w:r>
              <w:t>Siddhi4328@gmail.com</w:t>
            </w:r>
            <w:r w:rsidR="00692703" w:rsidRPr="00CF1A49">
              <w:t xml:space="preserve"> </w:t>
            </w:r>
          </w:p>
        </w:tc>
      </w:tr>
      <w:tr w:rsidR="009571D8" w:rsidRPr="00CF1A49" w14:paraId="6AF3F62A" w14:textId="77777777" w:rsidTr="00692703">
        <w:tc>
          <w:tcPr>
            <w:tcW w:w="9360" w:type="dxa"/>
            <w:tcMar>
              <w:top w:w="432" w:type="dxa"/>
            </w:tcMar>
          </w:tcPr>
          <w:p w14:paraId="75F59F7A" w14:textId="68CD642C" w:rsidR="001755A8" w:rsidRPr="00CF1A49" w:rsidRDefault="00732D7A" w:rsidP="00913946">
            <w:pPr>
              <w:contextualSpacing w:val="0"/>
            </w:pPr>
            <w:r>
              <w:t>To obtain a position where I can utilize my strengths and abilities to provide exceptional services.</w:t>
            </w:r>
            <w:r w:rsidR="00454EAC">
              <w:t xml:space="preserve"> </w:t>
            </w:r>
            <w:r w:rsidR="00454EAC" w:rsidRPr="00454EAC">
              <w:t>Always optimistic.</w:t>
            </w:r>
          </w:p>
        </w:tc>
      </w:tr>
    </w:tbl>
    <w:p w14:paraId="2C37AA5C" w14:textId="77777777" w:rsidR="004E01EB" w:rsidRPr="00CF1A49" w:rsidRDefault="00C607C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14EDFD0F1A54EF896498DFCC2E1088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B904A67" w14:textId="77777777" w:rsidTr="00D66A52">
        <w:tc>
          <w:tcPr>
            <w:tcW w:w="9355" w:type="dxa"/>
          </w:tcPr>
          <w:p w14:paraId="6E8F640F" w14:textId="46E15D6C" w:rsidR="001D0BF1" w:rsidRPr="00CF1A49" w:rsidRDefault="00FA78E6" w:rsidP="001D0BF1">
            <w:pPr>
              <w:pStyle w:val="Heading3"/>
              <w:contextualSpacing w:val="0"/>
              <w:outlineLvl w:val="2"/>
            </w:pPr>
            <w:r>
              <w:t>Jul 2021</w:t>
            </w:r>
            <w:r w:rsidR="001D0BF1" w:rsidRPr="00CF1A49">
              <w:t xml:space="preserve"> – </w:t>
            </w:r>
            <w:r>
              <w:t>Oct 2021</w:t>
            </w:r>
          </w:p>
          <w:p w14:paraId="0DFE8F16" w14:textId="43373D38" w:rsidR="001D0BF1" w:rsidRPr="00CF1A49" w:rsidRDefault="00FA78E6" w:rsidP="001D0BF1">
            <w:pPr>
              <w:pStyle w:val="Heading2"/>
              <w:contextualSpacing w:val="0"/>
              <w:outlineLvl w:val="1"/>
            </w:pPr>
            <w:r>
              <w:t>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Paras Infotech</w:t>
            </w:r>
          </w:p>
          <w:p w14:paraId="1780D007" w14:textId="6E844034" w:rsidR="0006082C" w:rsidRDefault="0006082C" w:rsidP="0006082C">
            <w:pPr>
              <w:pStyle w:val="ListParagraph"/>
              <w:numPr>
                <w:ilvl w:val="0"/>
                <w:numId w:val="14"/>
              </w:numPr>
            </w:pPr>
            <w:r>
              <w:t>Responded quickly to questions and inquiries via phone and email.</w:t>
            </w:r>
          </w:p>
          <w:p w14:paraId="43B96C1E" w14:textId="77777777" w:rsidR="0006082C" w:rsidRDefault="0006082C" w:rsidP="0006082C">
            <w:pPr>
              <w:pStyle w:val="ListParagraph"/>
              <w:numPr>
                <w:ilvl w:val="0"/>
                <w:numId w:val="14"/>
              </w:numPr>
            </w:pPr>
            <w:r>
              <w:t>Updated customer information in database.</w:t>
            </w:r>
          </w:p>
          <w:p w14:paraId="3B7590FE" w14:textId="77777777" w:rsidR="0006082C" w:rsidRDefault="0006082C" w:rsidP="0006082C">
            <w:pPr>
              <w:pStyle w:val="ListParagraph"/>
              <w:numPr>
                <w:ilvl w:val="0"/>
                <w:numId w:val="14"/>
              </w:numPr>
            </w:pPr>
            <w:r>
              <w:t>Worked alongside senior team members to learn related job tasks and roles.</w:t>
            </w:r>
          </w:p>
          <w:p w14:paraId="79C3E760" w14:textId="67597902" w:rsidR="001E3120" w:rsidRPr="00CF1A49" w:rsidRDefault="0006082C" w:rsidP="0006082C">
            <w:pPr>
              <w:pStyle w:val="ListParagraph"/>
              <w:numPr>
                <w:ilvl w:val="0"/>
                <w:numId w:val="14"/>
              </w:numPr>
            </w:pPr>
            <w:r>
              <w:t>Testing Jewelry Software and finding bugs in software.</w:t>
            </w:r>
          </w:p>
        </w:tc>
      </w:tr>
      <w:tr w:rsidR="00F61DF9" w:rsidRPr="00CF1A49" w14:paraId="5D23EA3D" w14:textId="77777777" w:rsidTr="00F61DF9">
        <w:tc>
          <w:tcPr>
            <w:tcW w:w="9355" w:type="dxa"/>
            <w:tcMar>
              <w:top w:w="216" w:type="dxa"/>
            </w:tcMar>
          </w:tcPr>
          <w:p w14:paraId="19834D6D" w14:textId="4A10C7DB" w:rsidR="00F61DF9" w:rsidRPr="00CF1A49" w:rsidRDefault="00FA78E6" w:rsidP="00F61DF9">
            <w:pPr>
              <w:pStyle w:val="Heading3"/>
              <w:contextualSpacing w:val="0"/>
              <w:outlineLvl w:val="2"/>
            </w:pPr>
            <w:r>
              <w:t>May 2019</w:t>
            </w:r>
            <w:r w:rsidR="00F61DF9" w:rsidRPr="00CF1A49">
              <w:t xml:space="preserve"> </w:t>
            </w:r>
          </w:p>
          <w:p w14:paraId="5D3E19C0" w14:textId="1EC408D9" w:rsidR="00F61DF9" w:rsidRPr="00CF1A49" w:rsidRDefault="00C607C4" w:rsidP="00F61DF9">
            <w:pPr>
              <w:pStyle w:val="Heading2"/>
              <w:contextualSpacing w:val="0"/>
              <w:outlineLvl w:val="1"/>
            </w:pPr>
            <w:sdt>
              <w:sdtPr>
                <w:alias w:val="Enter job title 2:"/>
                <w:tag w:val="Enter job title 2:"/>
                <w:id w:val="1702816861"/>
                <w:placeholder>
                  <w:docPart w:val="A2B91EC8637948EE8CE74A4D41AEE8DF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Job Title</w:t>
                </w:r>
              </w:sdtContent>
            </w:sdt>
            <w:r w:rsidR="00F61DF9" w:rsidRPr="00CF1A49">
              <w:t xml:space="preserve">, </w:t>
            </w:r>
            <w:r w:rsidR="00FA78E6">
              <w:rPr>
                <w:rStyle w:val="SubtleReference"/>
              </w:rPr>
              <w:t>Byju’s learning app</w:t>
            </w:r>
          </w:p>
          <w:p w14:paraId="58503AC1" w14:textId="6A6A7D9F" w:rsidR="0006082C" w:rsidRDefault="0006082C" w:rsidP="0006082C">
            <w:pPr>
              <w:pStyle w:val="ListParagraph"/>
              <w:numPr>
                <w:ilvl w:val="0"/>
                <w:numId w:val="15"/>
              </w:numPr>
            </w:pPr>
            <w:r>
              <w:t>Organized volunteer schedules and duties to maximize productivity.</w:t>
            </w:r>
          </w:p>
          <w:p w14:paraId="326EBBB5" w14:textId="70B8538F" w:rsidR="00F61DF9" w:rsidRDefault="0006082C" w:rsidP="0006082C">
            <w:pPr>
              <w:pStyle w:val="ListParagraph"/>
              <w:numPr>
                <w:ilvl w:val="0"/>
                <w:numId w:val="15"/>
              </w:numPr>
            </w:pPr>
            <w:r>
              <w:t>Answered phone calls and replied to inquiries or directed caller to appropriate personnel.</w:t>
            </w:r>
          </w:p>
        </w:tc>
      </w:tr>
    </w:tbl>
    <w:sdt>
      <w:sdtPr>
        <w:alias w:val="Education:"/>
        <w:tag w:val="Education:"/>
        <w:id w:val="-1908763273"/>
        <w:placeholder>
          <w:docPart w:val="2C5E98D085CE46BFAC31ECEE519561D6"/>
        </w:placeholder>
        <w:temporary/>
        <w:showingPlcHdr/>
        <w15:appearance w15:val="hidden"/>
      </w:sdtPr>
      <w:sdtEndPr/>
      <w:sdtContent>
        <w:p w14:paraId="45DE1E0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E896968" w14:textId="77777777" w:rsidTr="00FA78E6">
        <w:tc>
          <w:tcPr>
            <w:tcW w:w="9290" w:type="dxa"/>
          </w:tcPr>
          <w:p w14:paraId="75337DCF" w14:textId="21157AE0" w:rsidR="001D0BF1" w:rsidRPr="00CF1A49" w:rsidRDefault="0006082C" w:rsidP="001D0BF1">
            <w:pPr>
              <w:pStyle w:val="Heading3"/>
              <w:contextualSpacing w:val="0"/>
              <w:outlineLvl w:val="2"/>
            </w:pPr>
            <w:r>
              <w:t>Till: Aug 2024</w:t>
            </w:r>
          </w:p>
          <w:p w14:paraId="536E6B07" w14:textId="73BF6F7F" w:rsidR="001D0BF1" w:rsidRPr="00CF1A49" w:rsidRDefault="00FA78E6" w:rsidP="001D0BF1">
            <w:pPr>
              <w:pStyle w:val="Heading2"/>
              <w:contextualSpacing w:val="0"/>
              <w:outlineLvl w:val="1"/>
            </w:pPr>
            <w:r>
              <w:t>Advance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Seneca College Of applied arts and technology</w:t>
            </w:r>
          </w:p>
          <w:p w14:paraId="4E0CDD0F" w14:textId="4EEA5BE1" w:rsidR="007538DC" w:rsidRPr="00CF1A49" w:rsidRDefault="00A96CE6" w:rsidP="007538DC">
            <w:pPr>
              <w:contextualSpacing w:val="0"/>
            </w:pPr>
            <w:r>
              <w:t>Computer Programming and Analysis</w:t>
            </w:r>
          </w:p>
        </w:tc>
      </w:tr>
    </w:tbl>
    <w:sdt>
      <w:sdtPr>
        <w:alias w:val="Skills:"/>
        <w:tag w:val="Skills:"/>
        <w:id w:val="-1392877668"/>
        <w:placeholder>
          <w:docPart w:val="DDB9466EE4554459941BAFF266D9CD8F"/>
        </w:placeholder>
        <w:temporary/>
        <w:showingPlcHdr/>
        <w15:appearance w15:val="hidden"/>
      </w:sdtPr>
      <w:sdtEndPr/>
      <w:sdtContent>
        <w:p w14:paraId="3CF91FA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F2CB30F" w14:textId="77777777" w:rsidTr="00CF1A49">
        <w:tc>
          <w:tcPr>
            <w:tcW w:w="4675" w:type="dxa"/>
          </w:tcPr>
          <w:p w14:paraId="2EA2CC3B" w14:textId="2D6FACF7" w:rsidR="0006082C" w:rsidRDefault="0006082C" w:rsidP="0006082C">
            <w:pPr>
              <w:pStyle w:val="ListBullet"/>
            </w:pPr>
            <w:r>
              <w:t>Computer Skills</w:t>
            </w:r>
          </w:p>
          <w:p w14:paraId="3681BC7D" w14:textId="77777777" w:rsidR="0006082C" w:rsidRDefault="0006082C" w:rsidP="0006082C">
            <w:pPr>
              <w:pStyle w:val="ListBullet"/>
            </w:pPr>
            <w:r>
              <w:t>Microsoft Office Suite</w:t>
            </w:r>
          </w:p>
          <w:p w14:paraId="46B216BE" w14:textId="416D5A1D" w:rsidR="0006082C" w:rsidRDefault="0006082C" w:rsidP="0006082C">
            <w:pPr>
              <w:pStyle w:val="ListBullet"/>
            </w:pPr>
            <w:r>
              <w:t>Attention to Detail</w:t>
            </w:r>
          </w:p>
          <w:p w14:paraId="5A5B3F2B" w14:textId="5F55AEE7" w:rsidR="001F4E6D" w:rsidRPr="006E1507" w:rsidRDefault="0006082C" w:rsidP="0006082C">
            <w:pPr>
              <w:pStyle w:val="ListBullet"/>
            </w:pPr>
            <w:r>
              <w:t>Billing and Coding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004287C3" w14:textId="52544449" w:rsidR="00454EAC" w:rsidRDefault="00454EAC" w:rsidP="00454EAC">
            <w:pPr>
              <w:pStyle w:val="ListBullet"/>
            </w:pPr>
            <w:r>
              <w:t>Good Communication Skills</w:t>
            </w:r>
          </w:p>
          <w:p w14:paraId="78CFEEFA" w14:textId="527F7F46" w:rsidR="0006082C" w:rsidRDefault="0006082C" w:rsidP="0006082C">
            <w:pPr>
              <w:pStyle w:val="ListBullet"/>
            </w:pPr>
            <w:r>
              <w:t>Strong Academic Record</w:t>
            </w:r>
          </w:p>
          <w:p w14:paraId="5C0FDF3C" w14:textId="77777777" w:rsidR="0006082C" w:rsidRDefault="0006082C" w:rsidP="0006082C">
            <w:pPr>
              <w:pStyle w:val="ListBullet"/>
            </w:pPr>
            <w:r>
              <w:t>Flexible Schedule</w:t>
            </w:r>
          </w:p>
          <w:p w14:paraId="67F3E8B8" w14:textId="52A1D189" w:rsidR="0006082C" w:rsidRDefault="0006082C" w:rsidP="0006082C">
            <w:pPr>
              <w:pStyle w:val="ListBullet"/>
            </w:pPr>
            <w:r>
              <w:t>Fast Learner</w:t>
            </w:r>
          </w:p>
          <w:p w14:paraId="5946E0D8" w14:textId="7907FA8E" w:rsidR="001E3120" w:rsidRPr="006E1507" w:rsidRDefault="001E3120" w:rsidP="00454EAC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alias w:val="Activities:"/>
        <w:tag w:val="Activities:"/>
        <w:id w:val="1223332893"/>
        <w:placeholder>
          <w:docPart w:val="3A4BD2D8ADF143269350AFE909BD2922"/>
        </w:placeholder>
        <w:temporary/>
        <w:showingPlcHdr/>
        <w15:appearance w15:val="hidden"/>
      </w:sdtPr>
      <w:sdtEndPr/>
      <w:sdtContent>
        <w:p w14:paraId="40DE123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26D20DF" w14:textId="197E3258" w:rsidR="00B51D1B" w:rsidRPr="006E1507" w:rsidRDefault="00244531" w:rsidP="006E1507"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>Can</w:t>
      </w:r>
      <w:r w:rsidR="0006082C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quickly pick up processes and procedures from team members. </w:t>
      </w:r>
      <w:r w:rsidR="00587462">
        <w:rPr>
          <w:rFonts w:ascii="Work Sans" w:hAnsi="Work Sans"/>
          <w:color w:val="333333"/>
          <w:sz w:val="21"/>
          <w:szCs w:val="21"/>
          <w:shd w:val="clear" w:color="auto" w:fill="F9FAFB"/>
        </w:rPr>
        <w:t>L</w:t>
      </w:r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>ike</w:t>
      </w:r>
      <w:r w:rsidR="00587462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baking, playing sports</w:t>
      </w:r>
      <w:r w:rsidR="0011655C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and going on adventures</w:t>
      </w:r>
      <w:r w:rsidR="00587462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0B4A" w14:textId="77777777" w:rsidR="00C607C4" w:rsidRDefault="00C607C4" w:rsidP="0068194B">
      <w:r>
        <w:separator/>
      </w:r>
    </w:p>
    <w:p w14:paraId="7F270359" w14:textId="77777777" w:rsidR="00C607C4" w:rsidRDefault="00C607C4"/>
    <w:p w14:paraId="16B87C00" w14:textId="77777777" w:rsidR="00C607C4" w:rsidRDefault="00C607C4"/>
  </w:endnote>
  <w:endnote w:type="continuationSeparator" w:id="0">
    <w:p w14:paraId="5ECD8756" w14:textId="77777777" w:rsidR="00C607C4" w:rsidRDefault="00C607C4" w:rsidP="0068194B">
      <w:r>
        <w:continuationSeparator/>
      </w:r>
    </w:p>
    <w:p w14:paraId="0DCDDE6A" w14:textId="77777777" w:rsidR="00C607C4" w:rsidRDefault="00C607C4"/>
    <w:p w14:paraId="2DDA38C3" w14:textId="77777777" w:rsidR="00C607C4" w:rsidRDefault="00C60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42A8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F231" w14:textId="77777777" w:rsidR="00C607C4" w:rsidRDefault="00C607C4" w:rsidP="0068194B">
      <w:r>
        <w:separator/>
      </w:r>
    </w:p>
    <w:p w14:paraId="6E07FCFE" w14:textId="77777777" w:rsidR="00C607C4" w:rsidRDefault="00C607C4"/>
    <w:p w14:paraId="43818925" w14:textId="77777777" w:rsidR="00C607C4" w:rsidRDefault="00C607C4"/>
  </w:footnote>
  <w:footnote w:type="continuationSeparator" w:id="0">
    <w:p w14:paraId="0530A2BF" w14:textId="77777777" w:rsidR="00C607C4" w:rsidRDefault="00C607C4" w:rsidP="0068194B">
      <w:r>
        <w:continuationSeparator/>
      </w:r>
    </w:p>
    <w:p w14:paraId="35E02F90" w14:textId="77777777" w:rsidR="00C607C4" w:rsidRDefault="00C607C4"/>
    <w:p w14:paraId="748D674C" w14:textId="77777777" w:rsidR="00C607C4" w:rsidRDefault="00C60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B9D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045FF6" wp14:editId="40E22E5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323B3B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EEAE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24BB3"/>
    <w:multiLevelType w:val="hybridMultilevel"/>
    <w:tmpl w:val="9E6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432C5C"/>
    <w:multiLevelType w:val="hybridMultilevel"/>
    <w:tmpl w:val="EC26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23999">
    <w:abstractNumId w:val="9"/>
  </w:num>
  <w:num w:numId="2" w16cid:durableId="2061242805">
    <w:abstractNumId w:val="8"/>
  </w:num>
  <w:num w:numId="3" w16cid:durableId="1981496961">
    <w:abstractNumId w:val="7"/>
  </w:num>
  <w:num w:numId="4" w16cid:durableId="2099596183">
    <w:abstractNumId w:val="6"/>
  </w:num>
  <w:num w:numId="5" w16cid:durableId="467939774">
    <w:abstractNumId w:val="10"/>
  </w:num>
  <w:num w:numId="6" w16cid:durableId="1250775370">
    <w:abstractNumId w:val="3"/>
  </w:num>
  <w:num w:numId="7" w16cid:durableId="189799890">
    <w:abstractNumId w:val="12"/>
  </w:num>
  <w:num w:numId="8" w16cid:durableId="1195651319">
    <w:abstractNumId w:val="2"/>
  </w:num>
  <w:num w:numId="9" w16cid:durableId="872380356">
    <w:abstractNumId w:val="13"/>
  </w:num>
  <w:num w:numId="10" w16cid:durableId="1391150830">
    <w:abstractNumId w:val="5"/>
  </w:num>
  <w:num w:numId="11" w16cid:durableId="958683100">
    <w:abstractNumId w:val="4"/>
  </w:num>
  <w:num w:numId="12" w16cid:durableId="355232360">
    <w:abstractNumId w:val="1"/>
  </w:num>
  <w:num w:numId="13" w16cid:durableId="503014563">
    <w:abstractNumId w:val="0"/>
  </w:num>
  <w:num w:numId="14" w16cid:durableId="1764378119">
    <w:abstractNumId w:val="14"/>
  </w:num>
  <w:num w:numId="15" w16cid:durableId="1260942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8C"/>
    <w:rsid w:val="000001EF"/>
    <w:rsid w:val="00007322"/>
    <w:rsid w:val="00007728"/>
    <w:rsid w:val="00022EB2"/>
    <w:rsid w:val="00024584"/>
    <w:rsid w:val="00024730"/>
    <w:rsid w:val="00055E95"/>
    <w:rsid w:val="0006082C"/>
    <w:rsid w:val="0007021F"/>
    <w:rsid w:val="000A7A03"/>
    <w:rsid w:val="000B2BA5"/>
    <w:rsid w:val="000C34AB"/>
    <w:rsid w:val="000F2F8C"/>
    <w:rsid w:val="0010006E"/>
    <w:rsid w:val="001045A8"/>
    <w:rsid w:val="00105D9C"/>
    <w:rsid w:val="00114A91"/>
    <w:rsid w:val="0011655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53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54CD"/>
    <w:rsid w:val="00406CFF"/>
    <w:rsid w:val="00416B25"/>
    <w:rsid w:val="00420592"/>
    <w:rsid w:val="004319E0"/>
    <w:rsid w:val="00437E8C"/>
    <w:rsid w:val="00440225"/>
    <w:rsid w:val="00454EAC"/>
    <w:rsid w:val="004726BC"/>
    <w:rsid w:val="00474105"/>
    <w:rsid w:val="00480E6E"/>
    <w:rsid w:val="00486277"/>
    <w:rsid w:val="00486B8C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AAF"/>
    <w:rsid w:val="00566A35"/>
    <w:rsid w:val="0056701E"/>
    <w:rsid w:val="005740D7"/>
    <w:rsid w:val="00587462"/>
    <w:rsid w:val="005A0F26"/>
    <w:rsid w:val="005A1B10"/>
    <w:rsid w:val="005A6850"/>
    <w:rsid w:val="005B1B1B"/>
    <w:rsid w:val="005C475A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2D7A"/>
    <w:rsid w:val="00733E0A"/>
    <w:rsid w:val="0073682E"/>
    <w:rsid w:val="0074403D"/>
    <w:rsid w:val="00746D44"/>
    <w:rsid w:val="00750AA8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CE6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07C4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78E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06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F9249B2CCC4708A307286F416E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76B2-3802-41F4-88DB-B794E94A4E30}"/>
      </w:docPartPr>
      <w:docPartBody>
        <w:p w:rsidR="00B269AE" w:rsidRDefault="00431733">
          <w:pPr>
            <w:pStyle w:val="4EF9249B2CCC4708A307286F416E6F79"/>
          </w:pPr>
          <w:r w:rsidRPr="00CF1A49">
            <w:t>·</w:t>
          </w:r>
        </w:p>
      </w:docPartBody>
    </w:docPart>
    <w:docPart>
      <w:docPartPr>
        <w:name w:val="514EDFD0F1A54EF896498DFCC2E10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02369-EA56-4192-9AE8-5DCB61C134F1}"/>
      </w:docPartPr>
      <w:docPartBody>
        <w:p w:rsidR="00B269AE" w:rsidRDefault="00431733">
          <w:pPr>
            <w:pStyle w:val="514EDFD0F1A54EF896498DFCC2E1088F"/>
          </w:pPr>
          <w:r w:rsidRPr="00CF1A49">
            <w:t>Experience</w:t>
          </w:r>
        </w:p>
      </w:docPartBody>
    </w:docPart>
    <w:docPart>
      <w:docPartPr>
        <w:name w:val="A2B91EC8637948EE8CE74A4D41AEE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E070-DD9D-4304-9B12-363609DED424}"/>
      </w:docPartPr>
      <w:docPartBody>
        <w:p w:rsidR="00B269AE" w:rsidRDefault="00431733">
          <w:pPr>
            <w:pStyle w:val="A2B91EC8637948EE8CE74A4D41AEE8DF"/>
          </w:pPr>
          <w:r w:rsidRPr="00CF1A49">
            <w:t>Job Title</w:t>
          </w:r>
        </w:p>
      </w:docPartBody>
    </w:docPart>
    <w:docPart>
      <w:docPartPr>
        <w:name w:val="2C5E98D085CE46BFAC31ECEE51956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B66D-B85C-492E-A1A1-5131BF00FC51}"/>
      </w:docPartPr>
      <w:docPartBody>
        <w:p w:rsidR="00B269AE" w:rsidRDefault="00431733">
          <w:pPr>
            <w:pStyle w:val="2C5E98D085CE46BFAC31ECEE519561D6"/>
          </w:pPr>
          <w:r w:rsidRPr="00CF1A49">
            <w:t>Education</w:t>
          </w:r>
        </w:p>
      </w:docPartBody>
    </w:docPart>
    <w:docPart>
      <w:docPartPr>
        <w:name w:val="DDB9466EE4554459941BAFF266D9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8275-169E-498B-AEC1-4FA7B30E0275}"/>
      </w:docPartPr>
      <w:docPartBody>
        <w:p w:rsidR="00B269AE" w:rsidRDefault="00431733">
          <w:pPr>
            <w:pStyle w:val="DDB9466EE4554459941BAFF266D9CD8F"/>
          </w:pPr>
          <w:r w:rsidRPr="00CF1A49">
            <w:t>Skills</w:t>
          </w:r>
        </w:p>
      </w:docPartBody>
    </w:docPart>
    <w:docPart>
      <w:docPartPr>
        <w:name w:val="3A4BD2D8ADF143269350AFE909BD2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E98F-54C5-450C-8A60-F4D5229BBAAC}"/>
      </w:docPartPr>
      <w:docPartBody>
        <w:p w:rsidR="00B269AE" w:rsidRDefault="00431733">
          <w:pPr>
            <w:pStyle w:val="3A4BD2D8ADF143269350AFE909BD292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33"/>
    <w:rsid w:val="00431733"/>
    <w:rsid w:val="00B269AE"/>
    <w:rsid w:val="00C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EF9249B2CCC4708A307286F416E6F79">
    <w:name w:val="4EF9249B2CCC4708A307286F416E6F79"/>
  </w:style>
  <w:style w:type="paragraph" w:customStyle="1" w:styleId="514EDFD0F1A54EF896498DFCC2E1088F">
    <w:name w:val="514EDFD0F1A54EF896498DFCC2E1088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B91EC8637948EE8CE74A4D41AEE8DF">
    <w:name w:val="A2B91EC8637948EE8CE74A4D41AEE8DF"/>
  </w:style>
  <w:style w:type="paragraph" w:customStyle="1" w:styleId="2C5E98D085CE46BFAC31ECEE519561D6">
    <w:name w:val="2C5E98D085CE46BFAC31ECEE519561D6"/>
  </w:style>
  <w:style w:type="paragraph" w:customStyle="1" w:styleId="60FF042F947645AB861333388B6C854C">
    <w:name w:val="60FF042F947645AB861333388B6C854C"/>
  </w:style>
  <w:style w:type="paragraph" w:customStyle="1" w:styleId="DDB9466EE4554459941BAFF266D9CD8F">
    <w:name w:val="DDB9466EE4554459941BAFF266D9CD8F"/>
  </w:style>
  <w:style w:type="paragraph" w:customStyle="1" w:styleId="3A4BD2D8ADF143269350AFE909BD2922">
    <w:name w:val="3A4BD2D8ADF143269350AFE909BD2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2022-05-16T18:25:00Z</dcterms:created>
  <dcterms:modified xsi:type="dcterms:W3CDTF">2022-05-16T22:27:00Z</dcterms:modified>
  <cp:category/>
</cp:coreProperties>
</file>